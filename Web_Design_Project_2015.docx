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AF" w:rsidRDefault="006736F4" w:rsidP="008818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noProof/>
          <w:color w:val="0000FF"/>
          <w:lang w:val="en-IE" w:eastAsia="en-IE"/>
        </w:rPr>
        <w:drawing>
          <wp:inline distT="0" distB="0" distL="0" distR="0">
            <wp:extent cx="1267460" cy="1202690"/>
            <wp:effectExtent l="19050" t="0" r="8890" b="0"/>
            <wp:docPr id="1" name="Picture 1" descr="valid-xhtml-rob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-xhtml-rob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BAF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33800">
        <w:rPr>
          <w:rFonts w:ascii="Arial" w:hAnsi="Arial" w:cs="Arial"/>
          <w:b/>
          <w:bCs/>
          <w:color w:val="000000"/>
          <w:sz w:val="36"/>
          <w:szCs w:val="36"/>
        </w:rPr>
        <w:t>Web Design</w:t>
      </w:r>
      <w:r w:rsidR="00665BAF">
        <w:rPr>
          <w:rFonts w:ascii="Arial" w:hAnsi="Arial" w:cs="Arial"/>
          <w:b/>
          <w:bCs/>
          <w:color w:val="000000"/>
          <w:sz w:val="36"/>
          <w:szCs w:val="36"/>
        </w:rPr>
        <w:t xml:space="preserve"> Project</w:t>
      </w:r>
      <w:r>
        <w:rPr>
          <w:noProof/>
          <w:lang w:val="en-IE" w:eastAsia="en-IE"/>
        </w:rPr>
        <w:drawing>
          <wp:inline distT="0" distB="0" distL="0" distR="0">
            <wp:extent cx="907415" cy="821055"/>
            <wp:effectExtent l="19050" t="0" r="6985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75" w:rsidRDefault="00492F75" w:rsidP="00492F7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</w:p>
    <w:p w:rsidR="00492F75" w:rsidRDefault="00492F75" w:rsidP="006E6F0B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The assignment is worth 30% of your overall Mark</w:t>
      </w:r>
      <w:r>
        <w:rPr>
          <w:rFonts w:ascii="Arial" w:hAnsi="Arial" w:cs="Arial"/>
          <w:color w:val="000000"/>
        </w:rPr>
        <w:t>.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6E6F0B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 Details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Pr="00EB28E3" w:rsidRDefault="00492F75" w:rsidP="00492F75">
      <w:pPr>
        <w:jc w:val="both"/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You are required to develop a </w:t>
      </w:r>
      <w:r w:rsidR="00F10D91">
        <w:rPr>
          <w:rFonts w:ascii="Tahoma" w:hAnsi="Tahoma" w:cs="Tahoma"/>
        </w:rPr>
        <w:t>4 page website for a client of your choice. The idea behind the site and the content are all down to you, but you must use HTML, CSS and JavaScript</w:t>
      </w:r>
      <w:r w:rsidR="00E35A36">
        <w:rPr>
          <w:rFonts w:ascii="Tahoma" w:hAnsi="Tahoma" w:cs="Tahoma"/>
        </w:rPr>
        <w:t>.</w:t>
      </w:r>
    </w:p>
    <w:p w:rsidR="00492F75" w:rsidRPr="00EB28E3" w:rsidRDefault="00492F75" w:rsidP="00492F75">
      <w:pPr>
        <w:jc w:val="both"/>
        <w:rPr>
          <w:rFonts w:ascii="Tahoma" w:hAnsi="Tahoma" w:cs="Tahoma"/>
        </w:rPr>
      </w:pPr>
    </w:p>
    <w:p w:rsidR="00492F75" w:rsidRDefault="00A5414A" w:rsidP="00492F75">
      <w:pPr>
        <w:rPr>
          <w:rFonts w:ascii="Tahoma" w:hAnsi="Tahoma" w:cs="Tahoma"/>
        </w:rPr>
      </w:pPr>
      <w:r w:rsidRPr="00A5414A">
        <w:rPr>
          <w:rFonts w:ascii="Tahoma" w:hAnsi="Tahoma" w:cs="Tahoma"/>
          <w:b/>
        </w:rPr>
        <w:t>Overview</w:t>
      </w:r>
      <w:r w:rsidR="00492F75">
        <w:rPr>
          <w:rFonts w:ascii="Tahoma" w:hAnsi="Tahoma" w:cs="Tahoma"/>
        </w:rPr>
        <w:t>:</w:t>
      </w:r>
    </w:p>
    <w:p w:rsidR="00492F75" w:rsidRPr="00EB28E3" w:rsidRDefault="00492F75" w:rsidP="00492F75">
      <w:pPr>
        <w:rPr>
          <w:rFonts w:ascii="Tahoma" w:hAnsi="Tahoma" w:cs="Tahoma"/>
        </w:rPr>
      </w:pP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This assignment is </w:t>
      </w:r>
      <w:r w:rsidR="001A0EF3">
        <w:rPr>
          <w:rFonts w:ascii="Tahoma" w:hAnsi="Tahoma" w:cs="Tahoma"/>
        </w:rPr>
        <w:t>to be done by individuals only</w:t>
      </w:r>
    </w:p>
    <w:p w:rsidR="00397B22" w:rsidRPr="00B17C05" w:rsidRDefault="00EC4DFE" w:rsidP="005B7F08">
      <w:pPr>
        <w:numPr>
          <w:ilvl w:val="0"/>
          <w:numId w:val="1"/>
        </w:numPr>
        <w:rPr>
          <w:rFonts w:ascii="Tahoma" w:hAnsi="Tahoma" w:cs="Tahoma"/>
        </w:rPr>
      </w:pPr>
      <w:r w:rsidRPr="00B17C05">
        <w:rPr>
          <w:rFonts w:ascii="Tahoma" w:hAnsi="Tahoma" w:cs="Tahoma"/>
        </w:rPr>
        <w:t xml:space="preserve">Each </w:t>
      </w:r>
      <w:r w:rsidR="001A0EF3" w:rsidRPr="00B17C05">
        <w:rPr>
          <w:rFonts w:ascii="Tahoma" w:hAnsi="Tahoma" w:cs="Tahoma"/>
        </w:rPr>
        <w:t>person</w:t>
      </w:r>
      <w:r w:rsidRPr="00B17C05">
        <w:rPr>
          <w:rFonts w:ascii="Tahoma" w:hAnsi="Tahoma" w:cs="Tahoma"/>
        </w:rPr>
        <w:t xml:space="preserve"> will also complete a</w:t>
      </w:r>
      <w:r w:rsidR="003E6E9E" w:rsidRPr="00B17C05">
        <w:rPr>
          <w:rFonts w:ascii="Tahoma" w:hAnsi="Tahoma" w:cs="Tahoma"/>
        </w:rPr>
        <w:t xml:space="preserve"> </w:t>
      </w:r>
      <w:r w:rsidR="003E6E9E" w:rsidRPr="00B17C05">
        <w:rPr>
          <w:rFonts w:ascii="Tahoma" w:hAnsi="Tahoma" w:cs="Tahoma"/>
          <w:b/>
        </w:rPr>
        <w:t>project report</w:t>
      </w:r>
      <w:r w:rsidR="003E6E9E" w:rsidRPr="00B17C05">
        <w:rPr>
          <w:rFonts w:ascii="Tahoma" w:hAnsi="Tahoma" w:cs="Tahoma"/>
        </w:rPr>
        <w:t xml:space="preserve">. Each </w:t>
      </w:r>
      <w:r w:rsidR="001A0EF3" w:rsidRPr="00B17C05">
        <w:rPr>
          <w:rFonts w:ascii="Tahoma" w:hAnsi="Tahoma" w:cs="Tahoma"/>
        </w:rPr>
        <w:t>person</w:t>
      </w:r>
      <w:r w:rsidR="003E6E9E" w:rsidRPr="00B17C05">
        <w:rPr>
          <w:rFonts w:ascii="Tahoma" w:hAnsi="Tahoma" w:cs="Tahoma"/>
        </w:rPr>
        <w:t xml:space="preserve"> needs to fill in a project workbook which includes </w:t>
      </w:r>
      <w:r w:rsidR="00266497" w:rsidRPr="00B17C05">
        <w:rPr>
          <w:rFonts w:ascii="Tahoma" w:hAnsi="Tahoma" w:cs="Tahoma"/>
        </w:rPr>
        <w:t>information such as</w:t>
      </w:r>
      <w:r w:rsidR="001A0EF3" w:rsidRPr="00B17C05">
        <w:rPr>
          <w:rFonts w:ascii="Tahoma" w:hAnsi="Tahoma" w:cs="Tahoma"/>
        </w:rPr>
        <w:t xml:space="preserve"> t</w:t>
      </w:r>
      <w:r w:rsidR="004D7A96" w:rsidRPr="00B17C05">
        <w:rPr>
          <w:rFonts w:ascii="Tahoma" w:hAnsi="Tahoma" w:cs="Tahoma"/>
          <w:lang w:val="ga-IE"/>
        </w:rPr>
        <w:t>he requirements gathered from the client, and the wireframe designs of each stage of the project.</w:t>
      </w: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Your</w:t>
      </w:r>
      <w:r w:rsidR="00E62870">
        <w:rPr>
          <w:rFonts w:ascii="Tahoma" w:hAnsi="Tahoma" w:cs="Tahoma"/>
        </w:rPr>
        <w:t xml:space="preserve"> main page should be called i</w:t>
      </w:r>
      <w:r w:rsidR="00E35A36">
        <w:rPr>
          <w:rFonts w:ascii="Tahoma" w:hAnsi="Tahoma" w:cs="Tahoma"/>
        </w:rPr>
        <w:t>ndex</w:t>
      </w:r>
      <w:r>
        <w:rPr>
          <w:rFonts w:ascii="Tahoma" w:hAnsi="Tahoma" w:cs="Tahoma"/>
        </w:rPr>
        <w:t>.html</w:t>
      </w:r>
    </w:p>
    <w:p w:rsidR="00492F75" w:rsidRDefault="00492F75" w:rsidP="00492F75">
      <w:pPr>
        <w:rPr>
          <w:rFonts w:ascii="Tahoma" w:hAnsi="Tahoma" w:cs="Tahoma"/>
        </w:rPr>
      </w:pPr>
    </w:p>
    <w:p w:rsidR="00492F75" w:rsidRPr="00EB28E3" w:rsidRDefault="00492F75" w:rsidP="00492F75">
      <w:p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web</w:t>
      </w:r>
      <w:r w:rsidRPr="00EB28E3">
        <w:rPr>
          <w:rFonts w:ascii="Tahoma" w:hAnsi="Tahoma" w:cs="Tahoma"/>
        </w:rPr>
        <w:t xml:space="preserve">site </w:t>
      </w:r>
      <w:r>
        <w:rPr>
          <w:rFonts w:ascii="Tahoma" w:hAnsi="Tahoma" w:cs="Tahoma"/>
        </w:rPr>
        <w:t xml:space="preserve">itself </w:t>
      </w:r>
      <w:r w:rsidRPr="00EB28E3">
        <w:rPr>
          <w:rFonts w:ascii="Tahoma" w:hAnsi="Tahoma" w:cs="Tahoma"/>
        </w:rPr>
        <w:t>should contain:</w:t>
      </w:r>
    </w:p>
    <w:p w:rsidR="00492F75" w:rsidRDefault="00492F75" w:rsidP="00492F75">
      <w:pPr>
        <w:ind w:left="360"/>
        <w:rPr>
          <w:rFonts w:ascii="Tahoma" w:hAnsi="Tahoma" w:cs="Tahoma"/>
        </w:rPr>
      </w:pPr>
    </w:p>
    <w:p w:rsidR="00492F75" w:rsidRPr="00EB28E3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A </w:t>
      </w:r>
      <w:r w:rsidR="00212ECE">
        <w:rPr>
          <w:rFonts w:ascii="Tahoma" w:hAnsi="Tahoma" w:cs="Tahoma"/>
          <w:b/>
        </w:rPr>
        <w:t>minimum of 4</w:t>
      </w:r>
      <w:r w:rsidRPr="00F83F49">
        <w:rPr>
          <w:rFonts w:ascii="Tahoma" w:hAnsi="Tahoma" w:cs="Tahoma"/>
          <w:b/>
        </w:rPr>
        <w:t xml:space="preserve"> pages of XHTML</w:t>
      </w:r>
      <w:r w:rsidR="00E35A36">
        <w:rPr>
          <w:rFonts w:ascii="Tahoma" w:hAnsi="Tahoma" w:cs="Tahoma"/>
          <w:b/>
        </w:rPr>
        <w:t>/HTML5</w:t>
      </w:r>
    </w:p>
    <w:p w:rsidR="00492F75" w:rsidRPr="00D70FC4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Styles controlled by at least one </w:t>
      </w:r>
      <w:r w:rsidR="00D70FC4">
        <w:rPr>
          <w:rFonts w:ascii="Tahoma" w:hAnsi="Tahoma" w:cs="Tahoma"/>
        </w:rPr>
        <w:t xml:space="preserve">external </w:t>
      </w:r>
      <w:r w:rsidRPr="00F83F49">
        <w:rPr>
          <w:rFonts w:ascii="Tahoma" w:hAnsi="Tahoma" w:cs="Tahoma"/>
          <w:b/>
        </w:rPr>
        <w:t>CSS</w:t>
      </w:r>
      <w:r w:rsidR="00D70FC4">
        <w:rPr>
          <w:rFonts w:ascii="Tahoma" w:hAnsi="Tahoma" w:cs="Tahoma"/>
          <w:b/>
        </w:rPr>
        <w:t xml:space="preserve"> </w:t>
      </w:r>
      <w:r w:rsidR="00D70FC4" w:rsidRPr="00D70FC4">
        <w:rPr>
          <w:rFonts w:ascii="Tahoma" w:hAnsi="Tahoma" w:cs="Tahoma"/>
        </w:rPr>
        <w:t>file</w:t>
      </w:r>
    </w:p>
    <w:p w:rsidR="00D70FC4" w:rsidRPr="00D70FC4" w:rsidRDefault="00D70FC4" w:rsidP="00492F75">
      <w:pPr>
        <w:numPr>
          <w:ilvl w:val="0"/>
          <w:numId w:val="1"/>
        </w:numPr>
        <w:rPr>
          <w:rFonts w:ascii="Tahoma" w:hAnsi="Tahoma" w:cs="Tahoma"/>
        </w:rPr>
      </w:pPr>
      <w:r w:rsidRPr="00D70FC4">
        <w:rPr>
          <w:rFonts w:ascii="Tahoma" w:hAnsi="Tahoma" w:cs="Tahoma"/>
        </w:rPr>
        <w:t>Clearly defined</w:t>
      </w:r>
      <w:r>
        <w:rPr>
          <w:rFonts w:ascii="Tahoma" w:hAnsi="Tahoma" w:cs="Tahoma"/>
        </w:rPr>
        <w:t>,</w:t>
      </w:r>
      <w:r w:rsidRPr="00D70FC4">
        <w:rPr>
          <w:rFonts w:ascii="Tahoma" w:hAnsi="Tahoma" w:cs="Tahoma"/>
        </w:rPr>
        <w:t xml:space="preserve"> consistent</w:t>
      </w:r>
      <w:r>
        <w:rPr>
          <w:rFonts w:ascii="Tahoma" w:hAnsi="Tahoma" w:cs="Tahoma"/>
        </w:rPr>
        <w:t>,</w:t>
      </w:r>
      <w:r w:rsidRPr="00D70FC4">
        <w:rPr>
          <w:rFonts w:ascii="Tahoma" w:hAnsi="Tahoma" w:cs="Tahoma"/>
        </w:rPr>
        <w:t xml:space="preserve"> navigation system</w:t>
      </w: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Some </w:t>
      </w:r>
      <w:r w:rsidRPr="00F83F49">
        <w:rPr>
          <w:rFonts w:ascii="Tahoma" w:hAnsi="Tahoma" w:cs="Tahoma"/>
          <w:b/>
        </w:rPr>
        <w:t>JavaScript</w:t>
      </w:r>
      <w:r w:rsidRPr="00EB28E3">
        <w:rPr>
          <w:rFonts w:ascii="Tahoma" w:hAnsi="Tahoma" w:cs="Tahoma"/>
        </w:rPr>
        <w:t xml:space="preserve"> (minimum 3 examples)</w:t>
      </w:r>
    </w:p>
    <w:p w:rsidR="00E35A36" w:rsidRPr="00EB28E3" w:rsidRDefault="00E35A36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Cloud or NCI Server Deployment</w:t>
      </w:r>
    </w:p>
    <w:p w:rsidR="00492F75" w:rsidRDefault="00492F75" w:rsidP="008818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A83092" w:rsidRDefault="00A83092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492F75" w:rsidRDefault="00492F75" w:rsidP="006E6F0B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Part 2 – Validation</w:t>
      </w:r>
      <w:r w:rsidRPr="00CA61FE">
        <w:rPr>
          <w:rFonts w:ascii="Arial" w:hAnsi="Arial" w:cs="Arial"/>
          <w:color w:val="000000"/>
        </w:rPr>
        <w:t xml:space="preserve"> </w:t>
      </w:r>
    </w:p>
    <w:p w:rsidR="00492F75" w:rsidRDefault="00492F75" w:rsidP="00492F7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492F75" w:rsidRDefault="006736F4" w:rsidP="00492F7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color w:val="0000FF"/>
          <w:lang w:val="en-IE" w:eastAsia="en-IE"/>
        </w:rPr>
        <w:drawing>
          <wp:inline distT="0" distB="0" distL="0" distR="0" wp14:anchorId="2469068E" wp14:editId="6C2D37F8">
            <wp:extent cx="1425575" cy="1072515"/>
            <wp:effectExtent l="19050" t="0" r="3175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75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00"/>
        </w:rPr>
        <w:t xml:space="preserve">Once you have completed the </w:t>
      </w:r>
      <w:r w:rsidR="00BE5539">
        <w:rPr>
          <w:rFonts w:ascii="Arial" w:hAnsi="Arial" w:cs="Arial"/>
          <w:color w:val="000000"/>
          <w:lang w:val="ga-IE"/>
        </w:rPr>
        <w:t>website,</w:t>
      </w:r>
      <w:r w:rsidRPr="00EB28E3">
        <w:rPr>
          <w:rFonts w:ascii="Arial" w:hAnsi="Arial" w:cs="Arial"/>
          <w:color w:val="000000"/>
        </w:rPr>
        <w:t xml:space="preserve"> you need to use the</w:t>
      </w:r>
      <w:r>
        <w:rPr>
          <w:rFonts w:ascii="Arial" w:hAnsi="Arial" w:cs="Arial"/>
          <w:color w:val="000000"/>
        </w:rPr>
        <w:t xml:space="preserve"> following website</w:t>
      </w: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FF"/>
        </w:rPr>
        <w:t xml:space="preserve">http://validator.w3.org/ </w:t>
      </w:r>
      <w:r w:rsidRPr="00EB28E3">
        <w:rPr>
          <w:rFonts w:ascii="Arial" w:hAnsi="Arial" w:cs="Arial"/>
          <w:color w:val="000000"/>
        </w:rPr>
        <w:t>to validate the code. Also you will need to use</w:t>
      </w:r>
      <w:r>
        <w:rPr>
          <w:rFonts w:ascii="Arial" w:hAnsi="Arial" w:cs="Arial"/>
          <w:color w:val="000000"/>
        </w:rPr>
        <w:t>:</w:t>
      </w: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FF"/>
        </w:rPr>
        <w:t xml:space="preserve">http://jigsaw.w3.org/css-validator/ </w:t>
      </w:r>
      <w:r w:rsidRPr="00EB28E3">
        <w:rPr>
          <w:rFonts w:ascii="Arial" w:hAnsi="Arial" w:cs="Arial"/>
          <w:color w:val="000000"/>
        </w:rPr>
        <w:t xml:space="preserve">to validate your CSS code. </w:t>
      </w:r>
    </w:p>
    <w:p w:rsidR="00492F75" w:rsidRPr="00694792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8818AA" w:rsidRDefault="008818AA" w:rsidP="006E6F0B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To be handed up</w:t>
      </w:r>
    </w:p>
    <w:p w:rsidR="008818AA" w:rsidRDefault="008818AA" w:rsidP="008818A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7F3E03" w:rsidRDefault="00BE5539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ga-IE"/>
        </w:rPr>
        <w:t>Y</w:t>
      </w:r>
      <w:r w:rsidR="007F3E03">
        <w:rPr>
          <w:rFonts w:ascii="Arial" w:hAnsi="Arial" w:cs="Arial"/>
          <w:color w:val="000000"/>
        </w:rPr>
        <w:t xml:space="preserve">our </w:t>
      </w:r>
      <w:r w:rsidR="007F3E03" w:rsidRPr="00EC4DFE">
        <w:rPr>
          <w:rFonts w:ascii="Arial" w:hAnsi="Arial" w:cs="Arial"/>
          <w:b/>
          <w:color w:val="000000"/>
        </w:rPr>
        <w:t>project workbook</w:t>
      </w:r>
      <w:r>
        <w:rPr>
          <w:rFonts w:ascii="Arial" w:hAnsi="Arial" w:cs="Arial"/>
          <w:b/>
          <w:color w:val="000000"/>
          <w:lang w:val="ga-IE"/>
        </w:rPr>
        <w:t xml:space="preserve"> (req spec and final wireframes)</w:t>
      </w:r>
      <w:r w:rsidR="007F3E03">
        <w:rPr>
          <w:rFonts w:ascii="Arial" w:hAnsi="Arial" w:cs="Arial"/>
          <w:color w:val="000000"/>
        </w:rPr>
        <w:t xml:space="preserve"> </w:t>
      </w:r>
      <w:r w:rsidR="008818AA">
        <w:rPr>
          <w:rFonts w:ascii="Arial" w:hAnsi="Arial" w:cs="Arial"/>
          <w:color w:val="000000"/>
        </w:rPr>
        <w:t>should be zipped into a folder</w:t>
      </w:r>
      <w:r w:rsidR="00E57C28">
        <w:rPr>
          <w:rFonts w:ascii="Arial" w:hAnsi="Arial" w:cs="Arial"/>
          <w:color w:val="000000"/>
          <w:lang w:val="ga-IE"/>
        </w:rPr>
        <w:t xml:space="preserve"> along with your </w:t>
      </w:r>
      <w:r w:rsidR="00E57C28">
        <w:rPr>
          <w:rFonts w:ascii="Arial" w:hAnsi="Arial" w:cs="Arial"/>
          <w:b/>
          <w:color w:val="000000"/>
          <w:lang w:val="ga-IE"/>
        </w:rPr>
        <w:t>website code</w:t>
      </w:r>
      <w:r w:rsidR="008818AA">
        <w:rPr>
          <w:rFonts w:ascii="Arial" w:hAnsi="Arial" w:cs="Arial"/>
          <w:color w:val="000000"/>
        </w:rPr>
        <w:t xml:space="preserve"> and uploaded to Moodle on/before the due deadline.</w:t>
      </w:r>
      <w:r>
        <w:rPr>
          <w:rFonts w:ascii="Arial" w:hAnsi="Arial" w:cs="Arial"/>
          <w:color w:val="000000"/>
          <w:lang w:val="ga-IE"/>
        </w:rPr>
        <w:t xml:space="preserve"> </w:t>
      </w:r>
      <w:r>
        <w:rPr>
          <w:rFonts w:ascii="Arial" w:hAnsi="Arial" w:cs="Arial"/>
          <w:color w:val="000000"/>
        </w:rPr>
        <w:t xml:space="preserve">The name of this folder uploaded should include all group member names. </w:t>
      </w:r>
      <w:r w:rsidR="008818AA">
        <w:rPr>
          <w:rFonts w:ascii="Arial" w:hAnsi="Arial" w:cs="Arial"/>
          <w:color w:val="000000"/>
        </w:rPr>
        <w:t>Projects submitted after the deadline will incur penalties.</w:t>
      </w: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Deliverables:</w:t>
      </w: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000"/>
        <w:gridCol w:w="1984"/>
        <w:gridCol w:w="1276"/>
        <w:gridCol w:w="3827"/>
      </w:tblGrid>
      <w:tr w:rsidR="00504633" w:rsidTr="00534686">
        <w:trPr>
          <w:trHeight w:val="15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504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Deliverables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357154" w:rsidP="003571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Initial req spec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Wireframes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Project Showcase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Project Submission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357154" w:rsidP="003571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Week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5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Week 6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Week 10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Week 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154" w:rsidRPr="00357154" w:rsidRDefault="00504633" w:rsidP="0035715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ga-I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 will submit </w:t>
            </w:r>
            <w:r w:rsidR="00357154"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using github week to week. Students should upload their own work from their own accounts.</w:t>
            </w:r>
          </w:p>
          <w:p w:rsidR="00534686" w:rsidRDefault="005346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8818AA" w:rsidRPr="00EB28E3" w:rsidRDefault="007F3E0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492F75" w:rsidRDefault="006736F4" w:rsidP="00492F7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FF"/>
          <w:lang w:val="en-IE" w:eastAsia="en-IE"/>
        </w:rPr>
        <w:lastRenderedPageBreak/>
        <w:drawing>
          <wp:inline distT="0" distB="0" distL="0" distR="0" wp14:anchorId="1DC922C0" wp14:editId="4846EAC1">
            <wp:extent cx="993775" cy="734695"/>
            <wp:effectExtent l="19050" t="0" r="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F75">
        <w:rPr>
          <w:rFonts w:ascii="Arial" w:hAnsi="Arial" w:cs="Arial"/>
          <w:b/>
          <w:bCs/>
          <w:color w:val="000000"/>
          <w:sz w:val="28"/>
          <w:szCs w:val="28"/>
        </w:rPr>
        <w:t xml:space="preserve"> Part 3 – Marking Scheme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jc w:val="center"/>
        <w:rPr>
          <w:rFonts w:ascii="Tahoma" w:hAnsi="Tahoma" w:cs="Tahoma"/>
          <w:sz w:val="20"/>
          <w:szCs w:val="20"/>
        </w:rPr>
      </w:pPr>
    </w:p>
    <w:p w:rsidR="00492F75" w:rsidRPr="00EB28E3" w:rsidRDefault="006E6F0B" w:rsidP="00492F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This project w</w:t>
      </w:r>
      <w:r w:rsidR="00492F75" w:rsidRPr="00EB28E3">
        <w:rPr>
          <w:rFonts w:ascii="Arial" w:hAnsi="Arial" w:cs="Arial"/>
        </w:rPr>
        <w:t>ill be graded as follows: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D2600E" w:rsidRPr="00D2600E" w:rsidRDefault="00D2600E" w:rsidP="00492F75">
      <w:pPr>
        <w:rPr>
          <w:rFonts w:ascii="Tahoma" w:hAnsi="Tahoma" w:cs="Tahoma"/>
          <w:b/>
          <w:sz w:val="20"/>
          <w:szCs w:val="20"/>
        </w:rPr>
      </w:pPr>
      <w:r w:rsidRPr="00D2600E">
        <w:rPr>
          <w:rFonts w:ascii="Tahoma" w:hAnsi="Tahoma" w:cs="Tahoma"/>
          <w:b/>
          <w:sz w:val="20"/>
          <w:szCs w:val="20"/>
        </w:rPr>
        <w:t>Know what you can and cannot do:</w:t>
      </w:r>
    </w:p>
    <w:p w:rsidR="00D2600E" w:rsidRDefault="00D2600E" w:rsidP="00D2600E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Advanced CSS</w:t>
      </w:r>
    </w:p>
    <w:p w:rsidR="00D2600E" w:rsidRDefault="00D2600E" w:rsidP="00D2600E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</w:p>
    <w:p w:rsidR="00D2600E" w:rsidRDefault="00D2600E" w:rsidP="00D2600E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Other advanced technical skill</w:t>
      </w:r>
    </w:p>
    <w:p w:rsidR="00D2600E" w:rsidRDefault="00D2600E" w:rsidP="00D2600E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Samplar</w:t>
      </w:r>
      <w:proofErr w:type="spellEnd"/>
      <w:r>
        <w:rPr>
          <w:rFonts w:ascii="Tahoma" w:hAnsi="Tahoma" w:cs="Tahoma"/>
          <w:sz w:val="20"/>
          <w:szCs w:val="20"/>
        </w:rPr>
        <w:t xml:space="preserve"> Websites (</w:t>
      </w:r>
      <w:proofErr w:type="spellStart"/>
      <w:r>
        <w:rPr>
          <w:rFonts w:ascii="Tahoma" w:hAnsi="Tahoma" w:cs="Tahoma"/>
          <w:sz w:val="20"/>
          <w:szCs w:val="20"/>
        </w:rPr>
        <w:t>self created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D2600E" w:rsidRDefault="00D2600E" w:rsidP="00D2600E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Samplar</w:t>
      </w:r>
      <w:proofErr w:type="spellEnd"/>
      <w:r>
        <w:rPr>
          <w:rFonts w:ascii="Tahoma" w:hAnsi="Tahoma" w:cs="Tahoma"/>
          <w:sz w:val="20"/>
          <w:szCs w:val="20"/>
        </w:rPr>
        <w:t xml:space="preserve"> websites list to show</w:t>
      </w:r>
    </w:p>
    <w:p w:rsidR="004106B0" w:rsidRDefault="004106B0" w:rsidP="004106B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Specific questions for interview</w:t>
      </w:r>
    </w:p>
    <w:p w:rsidR="00504CE3" w:rsidRPr="004106B0" w:rsidRDefault="00504CE3" w:rsidP="004106B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checklist of skill</w:t>
      </w:r>
    </w:p>
    <w:p w:rsidR="00D2600E" w:rsidRDefault="00D2600E" w:rsidP="00492F75">
      <w:pPr>
        <w:rPr>
          <w:rFonts w:ascii="Tahoma" w:hAnsi="Tahoma" w:cs="Tahoma"/>
          <w:sz w:val="20"/>
          <w:szCs w:val="20"/>
        </w:rPr>
      </w:pPr>
    </w:p>
    <w:p w:rsidR="00492F75" w:rsidRPr="00D2600E" w:rsidRDefault="005B7F08" w:rsidP="00492F75">
      <w:pPr>
        <w:rPr>
          <w:rFonts w:ascii="Tahoma" w:hAnsi="Tahoma" w:cs="Tahoma"/>
          <w:b/>
          <w:sz w:val="20"/>
          <w:szCs w:val="20"/>
        </w:rPr>
      </w:pPr>
      <w:r w:rsidRPr="00D2600E">
        <w:rPr>
          <w:rFonts w:ascii="Tahoma" w:hAnsi="Tahoma" w:cs="Tahoma"/>
          <w:b/>
          <w:sz w:val="20"/>
          <w:szCs w:val="20"/>
        </w:rPr>
        <w:t>Client Interaction:</w:t>
      </w:r>
    </w:p>
    <w:tbl>
      <w:tblPr>
        <w:tblpPr w:leftFromText="180" w:rightFromText="180" w:vertAnchor="text" w:horzAnchor="page" w:tblpX="8891" w:tblpY="-11"/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964"/>
      </w:tblGrid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70+</w:t>
            </w: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Quality of Markup</w:t>
            </w:r>
          </w:p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15</w:t>
            </w:r>
            <w:r w:rsidRPr="00B467F1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E5539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 xml:space="preserve">Validated with no errors or warnings. Evidence of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  <w:lang w:val="ga-IE"/>
              </w:rPr>
              <w:t>advanced CSS/3.</w:t>
            </w: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Client Interaction</w:t>
            </w:r>
          </w:p>
          <w:p w:rsidR="005B7F08" w:rsidRPr="00357154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10%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 xml:space="preserve">Excellent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  <w:lang w:val="ga-IE"/>
              </w:rPr>
              <w:t>requirements documentation</w:t>
            </w:r>
            <w:r>
              <w:rPr>
                <w:rFonts w:ascii="Tahoma" w:hAnsi="Tahoma" w:cs="Tahoma"/>
                <w:sz w:val="16"/>
                <w:szCs w:val="16"/>
                <w:lang w:val="ga-IE"/>
              </w:rPr>
              <w:t xml:space="preserve">, evidence of excellent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  <w:lang w:val="ga-IE"/>
              </w:rPr>
              <w:t>client interaction</w:t>
            </w:r>
            <w:r>
              <w:rPr>
                <w:rFonts w:ascii="Tahoma" w:hAnsi="Tahoma" w:cs="Tahoma"/>
                <w:sz w:val="16"/>
                <w:szCs w:val="16"/>
                <w:lang w:val="ga-IE"/>
              </w:rPr>
              <w:t>.</w:t>
            </w:r>
          </w:p>
          <w:p w:rsidR="005B7F08" w:rsidRPr="00357154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 xml:space="preserve">Excellent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  <w:lang w:val="ga-IE"/>
              </w:rPr>
              <w:t xml:space="preserve">wireframes </w:t>
            </w:r>
            <w:r w:rsidRPr="00472C0C">
              <w:rPr>
                <w:rFonts w:ascii="Tahoma" w:hAnsi="Tahoma" w:cs="Tahoma"/>
                <w:sz w:val="16"/>
                <w:szCs w:val="16"/>
                <w:lang w:val="ga-IE"/>
              </w:rPr>
              <w:t>documenting</w:t>
            </w:r>
            <w:r>
              <w:rPr>
                <w:rFonts w:ascii="Tahoma" w:hAnsi="Tahoma" w:cs="Tahoma"/>
                <w:sz w:val="16"/>
                <w:szCs w:val="16"/>
                <w:lang w:val="ga-IE"/>
              </w:rPr>
              <w:t xml:space="preserve"> the redesigns of the project.</w:t>
            </w: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Default="005B7F08" w:rsidP="005B7F0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Functionality</w:t>
            </w:r>
          </w:p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20%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472C0C">
              <w:rPr>
                <w:rFonts w:ascii="Tahoma" w:hAnsi="Tahoma" w:cs="Tahoma"/>
                <w:sz w:val="16"/>
                <w:szCs w:val="16"/>
                <w:highlight w:val="yellow"/>
              </w:rPr>
              <w:t>Advanced functionality</w:t>
            </w:r>
            <w:r w:rsidRPr="00B467F1">
              <w:rPr>
                <w:rFonts w:ascii="Tahoma" w:hAnsi="Tahoma" w:cs="Tahoma"/>
                <w:sz w:val="16"/>
                <w:szCs w:val="16"/>
              </w:rPr>
              <w:t xml:space="preserve">. Many sections with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</w:rPr>
              <w:t>clearly differentiated functionality included</w:t>
            </w: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Interface Quality</w:t>
            </w:r>
          </w:p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25</w:t>
            </w:r>
            <w:r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Professional in appearance and layout.</w:t>
            </w:r>
            <w:r>
              <w:rPr>
                <w:rFonts w:ascii="Tahoma" w:hAnsi="Tahoma" w:cs="Tahoma"/>
                <w:sz w:val="16"/>
                <w:szCs w:val="16"/>
              </w:rPr>
              <w:t xml:space="preserve"> Responsive.</w:t>
            </w:r>
            <w:r w:rsidRPr="00B467F1">
              <w:rPr>
                <w:rFonts w:ascii="Tahoma" w:hAnsi="Tahoma" w:cs="Tahoma"/>
                <w:sz w:val="16"/>
                <w:szCs w:val="16"/>
              </w:rPr>
              <w:t xml:space="preserve"> Tested in 2 browsers e.g.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</w:rPr>
              <w:t>Mozilla and IE</w:t>
            </w:r>
          </w:p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7F08" w:rsidRPr="00B467F1" w:rsidTr="005B7F0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Complexity</w:t>
            </w:r>
          </w:p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30</w:t>
            </w:r>
            <w:r w:rsidRPr="00B467F1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F08" w:rsidRPr="00B467F1" w:rsidRDefault="005B7F08" w:rsidP="005B7F0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Excellent use</w:t>
            </w:r>
            <w:r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r w:rsidRPr="00B467F1">
              <w:rPr>
                <w:rFonts w:ascii="Tahoma" w:hAnsi="Tahoma" w:cs="Tahoma"/>
                <w:sz w:val="16"/>
                <w:szCs w:val="16"/>
              </w:rPr>
              <w:t xml:space="preserve">HTML/CSS/JavaScript and </w:t>
            </w:r>
            <w:r w:rsidRPr="00472C0C">
              <w:rPr>
                <w:rFonts w:ascii="Tahoma" w:hAnsi="Tahoma" w:cs="Tahoma"/>
                <w:sz w:val="16"/>
                <w:szCs w:val="16"/>
                <w:highlight w:val="yellow"/>
              </w:rPr>
              <w:t>other advanced technical skills demonstrated</w:t>
            </w:r>
          </w:p>
        </w:tc>
      </w:tr>
    </w:tbl>
    <w:p w:rsidR="00D2600E" w:rsidRDefault="005B7F08" w:rsidP="00D2600E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Client interview with website </w:t>
      </w:r>
      <w:proofErr w:type="spellStart"/>
      <w:r>
        <w:rPr>
          <w:rFonts w:ascii="Tahoma" w:hAnsi="Tahoma" w:cs="Tahoma"/>
          <w:sz w:val="20"/>
          <w:szCs w:val="20"/>
        </w:rPr>
        <w:t>samplars</w:t>
      </w:r>
      <w:proofErr w:type="spellEnd"/>
      <w:r w:rsidR="00D2600E">
        <w:rPr>
          <w:rFonts w:ascii="Tahoma" w:hAnsi="Tahoma" w:cs="Tahoma"/>
          <w:sz w:val="20"/>
          <w:szCs w:val="20"/>
        </w:rPr>
        <w:t xml:space="preserve"> (clearly differentiated advanced functionality to be kept in mind)</w:t>
      </w:r>
    </w:p>
    <w:p w:rsidR="00D2600E" w:rsidRPr="00D2600E" w:rsidRDefault="00D2600E" w:rsidP="00D2600E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Wireframe (Advanced Technical Skill)</w:t>
      </w:r>
    </w:p>
    <w:p w:rsidR="00D2600E" w:rsidRPr="00D2600E" w:rsidRDefault="005B7F08" w:rsidP="00D2600E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 exchanges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Gantt chart with requirements</w:t>
      </w:r>
    </w:p>
    <w:p w:rsidR="005B7F08" w:rsidRDefault="005B7F08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Wireframe</w:t>
      </w:r>
    </w:p>
    <w:p w:rsidR="005B7F08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Email exchanges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Prototype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Meeting and interview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Questionnaire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 product</w:t>
      </w:r>
    </w:p>
    <w:p w:rsidR="00D2600E" w:rsidRDefault="00D2600E" w:rsidP="005B7F08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Interview</w:t>
      </w:r>
    </w:p>
    <w:p w:rsidR="00D2600E" w:rsidRPr="00D2600E" w:rsidRDefault="00D2600E" w:rsidP="00D2600E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Questionnaire</w:t>
      </w:r>
    </w:p>
    <w:p w:rsidR="00492F75" w:rsidRDefault="00492F75" w:rsidP="00492F75"/>
    <w:p w:rsidR="00D2600E" w:rsidRPr="00D2600E" w:rsidRDefault="00D2600E" w:rsidP="00492F75">
      <w:pPr>
        <w:rPr>
          <w:b/>
        </w:rPr>
      </w:pPr>
      <w:r w:rsidRPr="00D2600E">
        <w:rPr>
          <w:b/>
        </w:rPr>
        <w:t>Before submitting:</w:t>
      </w:r>
    </w:p>
    <w:p w:rsidR="00D2600E" w:rsidRDefault="00D2600E" w:rsidP="00D2600E">
      <w:pPr>
        <w:pStyle w:val="ListParagraph"/>
        <w:numPr>
          <w:ilvl w:val="0"/>
          <w:numId w:val="7"/>
        </w:numPr>
      </w:pPr>
      <w:r>
        <w:t>Check all code against validators</w:t>
      </w:r>
    </w:p>
    <w:p w:rsidR="00D2600E" w:rsidRDefault="00D2600E" w:rsidP="00D2600E">
      <w:pPr>
        <w:pStyle w:val="ListParagraph"/>
        <w:numPr>
          <w:ilvl w:val="0"/>
          <w:numId w:val="7"/>
        </w:numPr>
      </w:pPr>
      <w:r>
        <w:t>Test in different web browsers</w:t>
      </w:r>
    </w:p>
    <w:p w:rsidR="00504CE3" w:rsidRDefault="00504CE3" w:rsidP="00D2600E">
      <w:pPr>
        <w:pStyle w:val="ListParagraph"/>
        <w:numPr>
          <w:ilvl w:val="0"/>
          <w:numId w:val="7"/>
        </w:numPr>
      </w:pPr>
      <w:r>
        <w:t>Use checklist to see how many skills used</w:t>
      </w:r>
    </w:p>
    <w:p w:rsidR="00504CE3" w:rsidRDefault="00504CE3" w:rsidP="00504CE3"/>
    <w:p w:rsidR="00916D9E" w:rsidRDefault="00916D9E">
      <w:r>
        <w:br w:type="page"/>
      </w:r>
    </w:p>
    <w:p w:rsidR="00504CE3" w:rsidRDefault="00916D9E" w:rsidP="00504CE3">
      <w:r>
        <w:t>Advanced Skill:</w:t>
      </w:r>
    </w:p>
    <w:p w:rsidR="00916D9E" w:rsidRDefault="00916D9E" w:rsidP="00916D9E">
      <w:pPr>
        <w:pStyle w:val="ListParagraph"/>
        <w:numPr>
          <w:ilvl w:val="0"/>
          <w:numId w:val="7"/>
        </w:numPr>
      </w:pPr>
      <w:r>
        <w:t>Search</w:t>
      </w:r>
    </w:p>
    <w:p w:rsidR="00916D9E" w:rsidRDefault="00916D9E" w:rsidP="00916D9E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916D9E" w:rsidSect="00504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B0FD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7632B"/>
    <w:multiLevelType w:val="hybridMultilevel"/>
    <w:tmpl w:val="89727C12"/>
    <w:lvl w:ilvl="0" w:tplc="A6D0F3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D85489"/>
    <w:multiLevelType w:val="hybridMultilevel"/>
    <w:tmpl w:val="3A622C24"/>
    <w:lvl w:ilvl="0" w:tplc="A7528BF8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E052270"/>
    <w:multiLevelType w:val="hybridMultilevel"/>
    <w:tmpl w:val="56325376"/>
    <w:lvl w:ilvl="0" w:tplc="084CBF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10679"/>
    <w:multiLevelType w:val="hybridMultilevel"/>
    <w:tmpl w:val="C72C5DF4"/>
    <w:lvl w:ilvl="0" w:tplc="7436A6A6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77E8B"/>
    <w:multiLevelType w:val="hybridMultilevel"/>
    <w:tmpl w:val="745A19CC"/>
    <w:lvl w:ilvl="0" w:tplc="317A9A42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4524C1"/>
    <w:multiLevelType w:val="hybridMultilevel"/>
    <w:tmpl w:val="5A422E34"/>
    <w:lvl w:ilvl="0" w:tplc="A7528BF8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B3DE3"/>
    <w:multiLevelType w:val="hybridMultilevel"/>
    <w:tmpl w:val="D8FA6D56"/>
    <w:lvl w:ilvl="0" w:tplc="A7528BF8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4"/>
    <w:rsid w:val="00013292"/>
    <w:rsid w:val="0002302D"/>
    <w:rsid w:val="000570FC"/>
    <w:rsid w:val="00135C8B"/>
    <w:rsid w:val="001A0EF3"/>
    <w:rsid w:val="001E1BD8"/>
    <w:rsid w:val="00212ECE"/>
    <w:rsid w:val="00264BBC"/>
    <w:rsid w:val="00266497"/>
    <w:rsid w:val="0028065E"/>
    <w:rsid w:val="00333800"/>
    <w:rsid w:val="00357154"/>
    <w:rsid w:val="00391A15"/>
    <w:rsid w:val="00397B22"/>
    <w:rsid w:val="003E6E9E"/>
    <w:rsid w:val="004106B0"/>
    <w:rsid w:val="00472C0C"/>
    <w:rsid w:val="00492F75"/>
    <w:rsid w:val="004D7A96"/>
    <w:rsid w:val="004E549E"/>
    <w:rsid w:val="00504633"/>
    <w:rsid w:val="00504CE3"/>
    <w:rsid w:val="00534686"/>
    <w:rsid w:val="00564F7D"/>
    <w:rsid w:val="005B7F08"/>
    <w:rsid w:val="00641C8E"/>
    <w:rsid w:val="00665BAF"/>
    <w:rsid w:val="006736F4"/>
    <w:rsid w:val="006832B7"/>
    <w:rsid w:val="0069172C"/>
    <w:rsid w:val="006B4184"/>
    <w:rsid w:val="006E6F0B"/>
    <w:rsid w:val="007F3E03"/>
    <w:rsid w:val="00843058"/>
    <w:rsid w:val="008818AA"/>
    <w:rsid w:val="00916D9E"/>
    <w:rsid w:val="009841E8"/>
    <w:rsid w:val="00A5414A"/>
    <w:rsid w:val="00A83092"/>
    <w:rsid w:val="00A91D2A"/>
    <w:rsid w:val="00B00296"/>
    <w:rsid w:val="00B17C05"/>
    <w:rsid w:val="00B27EBF"/>
    <w:rsid w:val="00B33EA5"/>
    <w:rsid w:val="00B459D4"/>
    <w:rsid w:val="00B768B1"/>
    <w:rsid w:val="00BE5539"/>
    <w:rsid w:val="00D2600E"/>
    <w:rsid w:val="00D26988"/>
    <w:rsid w:val="00D303E4"/>
    <w:rsid w:val="00D615E6"/>
    <w:rsid w:val="00D70FC4"/>
    <w:rsid w:val="00DD0E08"/>
    <w:rsid w:val="00DD1526"/>
    <w:rsid w:val="00DF255B"/>
    <w:rsid w:val="00DF44D3"/>
    <w:rsid w:val="00E35A36"/>
    <w:rsid w:val="00E57C28"/>
    <w:rsid w:val="00E62870"/>
    <w:rsid w:val="00E95E4E"/>
    <w:rsid w:val="00EA2618"/>
    <w:rsid w:val="00EC4DFE"/>
    <w:rsid w:val="00F10D91"/>
    <w:rsid w:val="00F83F49"/>
    <w:rsid w:val="00F8639F"/>
    <w:rsid w:val="00FB76D0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535B83-4771-41FE-9C10-520B8A2D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E0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03E4"/>
    <w:rPr>
      <w:color w:val="0000FF"/>
      <w:u w:val="single"/>
    </w:rPr>
  </w:style>
  <w:style w:type="table" w:styleId="TableGrid">
    <w:name w:val="Table Grid"/>
    <w:basedOn w:val="TableNormal"/>
    <w:rsid w:val="00D3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11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google.ie/imgres?imgurl=http://www.httpartist.com/beta/images/stories/Resources/55-Icon/21.jpg&amp;imgrefurl=http://www.httpartist.com/beta/resources/freebies/1007-500-icons-every-designer-needs.html&amp;usg=__aar3_X_0spiNyqzzrazDOQNnio0=&amp;h=180&amp;w=270&amp;sz=58&amp;hl=en&amp;start=18&amp;tbnid=WVpT6q0wA9ulWM:&amp;tbnh=75&amp;tbnw=113&amp;prev=/images?q=website+icon&amp;gbv=2&amp;hl=en&amp;safe=of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mages.google.ie/imgres?imgurl=http://www.fisher.k12.il.us/webpage/grades.jpg&amp;imgrefurl=http://www.fisher.k12.il.us/webpage/main.html&amp;usg=__TnXF1qH2XRl0C9tvpvsA8D4Pf9o=&amp;h=607&amp;w=640&amp;sz=49&amp;hl=en&amp;start=19&amp;tbnid=6DYvhLnvhFH7DM:&amp;tbnh=130&amp;tbnw=137&amp;prev=/images?q=grades&amp;gbv=2&amp;hl=en&amp;safe=off" TargetMode="External"/><Relationship Id="rId5" Type="http://schemas.openxmlformats.org/officeDocument/2006/relationships/hyperlink" Target="http://images.google.ie/imgres?imgurl=http://www.flashdaweb.com/blog/wp-content/uploads/2009/01/valid-xhtml-robo.png&amp;imgrefurl=http://www.flashdaweb.com/blog/2009/01/30/where-submit-or-download-xhtml-templates.html&amp;usg=__cHc2-3tzWVY0xdIwb8YaAFMVqGc=&amp;h=520&amp;w=547&amp;sz=44&amp;hl=en&amp;start=1&amp;tbnid=QffoKFSOsJdMxM:&amp;tbnh=126&amp;tbnw=133&amp;prev=/images?q=xhtml&amp;gbv=2&amp;hl=en&amp;safe=of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.google.ie/imgres?imgurl=http://www.w3.org/Talks/2002/10/24-steven-ui4all-spiderbot/xhtml-phone.jpg&amp;imgrefurl=http://www.w3.org/Talks/2002/10/24-steven-ui4all-spiderbot/&amp;usg=__zC1X9QMuDQkZl-vQFmel2VC_KT0=&amp;h=960&amp;w=1280&amp;sz=825&amp;hl=en&amp;start=4&amp;tbnid=nWTVuB7Elk7BVM:&amp;tbnh=113&amp;tbnw=150&amp;prev=/images?q=xhtml&amp;gbv=2&amp;hl=en&amp;safe=o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D37C7D67.dotm</Template>
  <TotalTime>21</TotalTime>
  <Pages>4</Pages>
  <Words>462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XHTML AND CSS Project</vt:lpstr>
    </vt:vector>
  </TitlesOfParts>
  <Company>nci</Company>
  <LinksUpToDate>false</LinksUpToDate>
  <CharactersWithSpaces>2994</CharactersWithSpaces>
  <SharedDoc>false</SharedDoc>
  <HLinks>
    <vt:vector size="30" baseType="variant">
      <vt:variant>
        <vt:i4>131171</vt:i4>
      </vt:variant>
      <vt:variant>
        <vt:i4>18</vt:i4>
      </vt:variant>
      <vt:variant>
        <vt:i4>0</vt:i4>
      </vt:variant>
      <vt:variant>
        <vt:i4>5</vt:i4>
      </vt:variant>
      <vt:variant>
        <vt:lpwstr>http://images.google.ie/imgres?imgurl=http://www.fisher.k12.il.us/webpage/grades.jpg&amp;imgrefurl=http://www.fisher.k12.il.us/webpage/main.html&amp;usg=__TnXF1qH2XRl0C9tvpvsA8D4Pf9o=&amp;h=607&amp;w=640&amp;sz=49&amp;hl=en&amp;start=19&amp;tbnid=6DYvhLnvhFH7DM:&amp;tbnh=130&amp;tbnw=137&amp;prev=/images?q=grades&amp;gbv=2&amp;hl=en&amp;safe=off</vt:lpwstr>
      </vt:variant>
      <vt:variant>
        <vt:lpwstr/>
      </vt:variant>
      <vt:variant>
        <vt:i4>4325381</vt:i4>
      </vt:variant>
      <vt:variant>
        <vt:i4>12</vt:i4>
      </vt:variant>
      <vt:variant>
        <vt:i4>0</vt:i4>
      </vt:variant>
      <vt:variant>
        <vt:i4>5</vt:i4>
      </vt:variant>
      <vt:variant>
        <vt:lpwstr>http://images.google.ie/imgres?imgurl=http://www.w3.org/Talks/2002/10/24-steven-ui4all-spiderbot/xhtml-phone.jpg&amp;imgrefurl=http://www.w3.org/Talks/2002/10/24-steven-ui4all-spiderbot/&amp;usg=__zC1X9QMuDQkZl-vQFmel2VC_KT0=&amp;h=960&amp;w=1280&amp;sz=825&amp;hl=en&amp;start=4&amp;tbnid=nWTVuB7Elk7BVM:&amp;tbnh=113&amp;tbnw=150&amp;prev=/images?q=xhtml&amp;gbv=2&amp;hl=en&amp;safe=off</vt:lpwstr>
      </vt:variant>
      <vt:variant>
        <vt:lpwstr/>
      </vt:variant>
      <vt:variant>
        <vt:i4>65644</vt:i4>
      </vt:variant>
      <vt:variant>
        <vt:i4>6</vt:i4>
      </vt:variant>
      <vt:variant>
        <vt:i4>0</vt:i4>
      </vt:variant>
      <vt:variant>
        <vt:i4>5</vt:i4>
      </vt:variant>
      <vt:variant>
        <vt:lpwstr>http://images.google.ie/imgres?imgurl=http://www.httpartist.com/beta/images/stories/Resources/55-Icon/21.jpg&amp;imgrefurl=http://www.httpartist.com/beta/resources/freebies/1007-500-icons-every-designer-needs.html&amp;usg=__aar3_X_0spiNyqzzrazDOQNnio0=&amp;h=180&amp;w=270&amp;sz=58&amp;hl=en&amp;start=18&amp;tbnid=WVpT6q0wA9ulWM:&amp;tbnh=75&amp;tbnw=113&amp;prev=/images?q=website+icon&amp;gbv=2&amp;hl=en&amp;safe=off</vt:lpwstr>
      </vt:variant>
      <vt:variant>
        <vt:lpwstr/>
      </vt:variant>
      <vt:variant>
        <vt:i4>1966182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ie/imgres?imgurl=http://www.flashdaweb.com/blog/wp-content/uploads/2009/01/valid-xhtml-robo.png&amp;imgrefurl=http://www.flashdaweb.com/blog/2009/01/30/where-submit-or-download-xhtml-templates.html&amp;usg=__cHc2-3tzWVY0xdIwb8YaAFMVqGc=&amp;h=520&amp;w=547&amp;sz=44&amp;hl=en&amp;start=1&amp;tbnid=QffoKFSOsJdMxM:&amp;tbnh=126&amp;tbnw=133&amp;prev=/images%3Fq%3Dxhtml%26gbv%3D2%26hl%3Den%26safe%3Doff</vt:lpwstr>
      </vt:variant>
      <vt:variant>
        <vt:lpwstr/>
      </vt:variant>
      <vt:variant>
        <vt:i4>851982</vt:i4>
      </vt:variant>
      <vt:variant>
        <vt:i4>2612</vt:i4>
      </vt:variant>
      <vt:variant>
        <vt:i4>1025</vt:i4>
      </vt:variant>
      <vt:variant>
        <vt:i4>1</vt:i4>
      </vt:variant>
      <vt:variant>
        <vt:lpwstr>valid-xhtml-robo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XHTML AND CSS Project</dc:title>
  <dc:creator>elmaher</dc:creator>
  <cp:lastModifiedBy>Sana Diwan</cp:lastModifiedBy>
  <cp:revision>3</cp:revision>
  <cp:lastPrinted>2013-09-11T12:29:00Z</cp:lastPrinted>
  <dcterms:created xsi:type="dcterms:W3CDTF">2015-10-08T11:34:00Z</dcterms:created>
  <dcterms:modified xsi:type="dcterms:W3CDTF">2015-10-08T11:55:00Z</dcterms:modified>
</cp:coreProperties>
</file>